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54E7268" w14:textId="77777777" w:rsidTr="00212289">
        <w:trPr>
          <w:trHeight w:hRule="exact" w:val="1702"/>
        </w:trPr>
        <w:tc>
          <w:tcPr>
            <w:tcW w:w="9360" w:type="dxa"/>
            <w:tcMar>
              <w:top w:w="0" w:type="dxa"/>
              <w:bottom w:w="0" w:type="dxa"/>
            </w:tcMar>
          </w:tcPr>
          <w:p w14:paraId="0135BAC3" w14:textId="67F7C0CA" w:rsidR="00692703" w:rsidRPr="00CF1A49" w:rsidRDefault="00C965AB" w:rsidP="00913946">
            <w:pPr>
              <w:pStyle w:val="Title"/>
            </w:pPr>
            <w:r>
              <w:t>William</w:t>
            </w:r>
            <w:r w:rsidR="00692703" w:rsidRPr="00CF1A49">
              <w:t xml:space="preserve"> </w:t>
            </w:r>
            <w:r>
              <w:rPr>
                <w:rStyle w:val="IntenseEmphasis"/>
              </w:rPr>
              <w:t>Noble</w:t>
            </w:r>
          </w:p>
          <w:p w14:paraId="054A7939" w14:textId="11B0FA0E" w:rsidR="00692703" w:rsidRPr="00CF1A49" w:rsidRDefault="00C965AB" w:rsidP="00913946">
            <w:pPr>
              <w:pStyle w:val="ContactInfo"/>
              <w:contextualSpacing w:val="0"/>
            </w:pPr>
            <w:r>
              <w:t>07507 284734</w:t>
            </w:r>
          </w:p>
          <w:p w14:paraId="151943E5" w14:textId="5A26DA1D" w:rsidR="00692703" w:rsidRPr="00CF1A49" w:rsidRDefault="00C965AB" w:rsidP="00913946">
            <w:pPr>
              <w:pStyle w:val="ContactInfoEmphasis"/>
              <w:contextualSpacing w:val="0"/>
            </w:pPr>
            <w:r>
              <w:t>Willnoble1709@gmail.com</w:t>
            </w:r>
            <w:r w:rsidR="00692703" w:rsidRPr="00CF1A49">
              <w:t xml:space="preserve">  </w:t>
            </w:r>
            <w:sdt>
              <w:sdtPr>
                <w:alias w:val="Divider dot:"/>
                <w:tag w:val="Divider dot:"/>
                <w:id w:val="759871761"/>
                <w:placeholder>
                  <w:docPart w:val="079BA9FE654541AFB8C11A9F48F59DA1"/>
                </w:placeholder>
                <w:temporary/>
                <w:showingPlcHdr/>
                <w15:appearance w15:val="hidden"/>
              </w:sdtPr>
              <w:sdtEndPr/>
              <w:sdtContent>
                <w:r w:rsidR="00692703" w:rsidRPr="00CF1A49">
                  <w:t>·</w:t>
                </w:r>
              </w:sdtContent>
            </w:sdt>
            <w:r w:rsidR="00692703" w:rsidRPr="00CF1A49">
              <w:t xml:space="preserve"> </w:t>
            </w:r>
            <w:hyperlink r:id="rId8" w:history="1">
              <w:r w:rsidR="00EC030D" w:rsidRPr="00AE6F46">
                <w:rPr>
                  <w:rStyle w:val="Hyperlink"/>
                </w:rPr>
                <w:t>http://www.willnobledev.co.uk</w:t>
              </w:r>
            </w:hyperlink>
            <w:r w:rsidR="004B5D1B">
              <w:t xml:space="preserve"> - </w:t>
            </w:r>
            <w:r w:rsidR="004B5D1B" w:rsidRPr="004B5D1B">
              <w:t>https://github.com/Willnoble83</w:t>
            </w:r>
          </w:p>
        </w:tc>
      </w:tr>
      <w:tr w:rsidR="009571D8" w:rsidRPr="00CF1A49" w14:paraId="4B331653" w14:textId="77777777" w:rsidTr="00692703">
        <w:tc>
          <w:tcPr>
            <w:tcW w:w="9360" w:type="dxa"/>
            <w:tcMar>
              <w:top w:w="432" w:type="dxa"/>
            </w:tcMar>
          </w:tcPr>
          <w:p w14:paraId="2D87BB8F" w14:textId="3B6F81CD" w:rsidR="001755A8" w:rsidRPr="00C965AB" w:rsidRDefault="00C965AB" w:rsidP="00913946">
            <w:pPr>
              <w:numPr>
                <w:ilvl w:val="0"/>
                <w:numId w:val="14"/>
              </w:numPr>
              <w:tabs>
                <w:tab w:val="left" w:pos="105"/>
              </w:tabs>
              <w:spacing w:line="221" w:lineRule="auto"/>
              <w:ind w:firstLine="2"/>
              <w:rPr>
                <w:rFonts w:ascii="Calibri" w:eastAsia="Calibri" w:hAnsi="Calibri" w:cs="Calibri"/>
                <w:color w:val="595959"/>
                <w:sz w:val="23"/>
                <w:szCs w:val="23"/>
              </w:rPr>
            </w:pPr>
            <w:r>
              <w:rPr>
                <w:rFonts w:ascii="Calibri" w:eastAsia="Calibri" w:hAnsi="Calibri" w:cs="Calibri"/>
                <w:color w:val="595959"/>
                <w:sz w:val="23"/>
                <w:szCs w:val="23"/>
              </w:rPr>
              <w:t>have had a long-standing passion for playing games and I have always been able to imagine various ideas on how to improve them. I began studying computing at GCSE and moved on to a BTEC in software development. This has led me to studying Games Programming at degree level. I am currently looking forward to gaining my first professional position in the games industry.</w:t>
            </w:r>
          </w:p>
        </w:tc>
      </w:tr>
    </w:tbl>
    <w:p w14:paraId="01EC551C" w14:textId="1371BFA5" w:rsidR="004E01EB" w:rsidRPr="00CF1A49" w:rsidRDefault="0015184E" w:rsidP="004E01EB">
      <w:pPr>
        <w:pStyle w:val="Heading1"/>
      </w:pPr>
      <w:sdt>
        <w:sdtPr>
          <w:alias w:val="Experience:"/>
          <w:tag w:val="Experience:"/>
          <w:id w:val="-1983300934"/>
          <w:placeholder>
            <w:docPart w:val="D10FB04332474BE580D6DD37A29F820D"/>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D57F8F0" w14:textId="77777777" w:rsidTr="00F478E8">
        <w:trPr>
          <w:trHeight w:val="940"/>
        </w:trPr>
        <w:tc>
          <w:tcPr>
            <w:tcW w:w="9290" w:type="dxa"/>
          </w:tcPr>
          <w:p w14:paraId="6289B650" w14:textId="4B78066E" w:rsidR="001D0BF1" w:rsidRPr="00CF1A49" w:rsidRDefault="00751E7E" w:rsidP="001D0BF1">
            <w:pPr>
              <w:pStyle w:val="Heading3"/>
              <w:contextualSpacing w:val="0"/>
              <w:outlineLvl w:val="2"/>
            </w:pPr>
            <w:r>
              <w:t>May</w:t>
            </w:r>
            <w:r w:rsidR="00C965AB">
              <w:t xml:space="preserve"> </w:t>
            </w:r>
            <w:r>
              <w:t>2017</w:t>
            </w:r>
            <w:r w:rsidR="00C965AB">
              <w:t xml:space="preserve"> </w:t>
            </w:r>
            <w:r w:rsidR="003E2EE9">
              <w:t>–</w:t>
            </w:r>
            <w:r w:rsidR="00C965AB">
              <w:t xml:space="preserve"> </w:t>
            </w:r>
            <w:r>
              <w:t>january</w:t>
            </w:r>
            <w:r w:rsidR="003E2EE9">
              <w:t xml:space="preserve"> 2021</w:t>
            </w:r>
          </w:p>
          <w:p w14:paraId="5823FC2C" w14:textId="5C5A95B8" w:rsidR="001D0BF1" w:rsidRPr="00A22AF8" w:rsidRDefault="00751E7E" w:rsidP="001D0BF1">
            <w:pPr>
              <w:pStyle w:val="Heading2"/>
              <w:contextualSpacing w:val="0"/>
              <w:outlineLvl w:val="1"/>
              <w:rPr>
                <w:sz w:val="24"/>
                <w:szCs w:val="24"/>
              </w:rPr>
            </w:pPr>
            <w:r w:rsidRPr="00A22AF8">
              <w:rPr>
                <w:sz w:val="24"/>
                <w:szCs w:val="24"/>
              </w:rPr>
              <w:t>Data entry assistant</w:t>
            </w:r>
            <w:r w:rsidR="001D0BF1" w:rsidRPr="00A22AF8">
              <w:rPr>
                <w:sz w:val="24"/>
                <w:szCs w:val="24"/>
              </w:rPr>
              <w:t xml:space="preserve">, </w:t>
            </w:r>
            <w:r w:rsidRPr="00A22AF8">
              <w:rPr>
                <w:rStyle w:val="SubtleReference"/>
                <w:sz w:val="24"/>
                <w:szCs w:val="24"/>
              </w:rPr>
              <w:t>Alliance Automotive</w:t>
            </w:r>
          </w:p>
          <w:p w14:paraId="719800C0" w14:textId="77777777" w:rsidR="001E3120" w:rsidRDefault="00751E7E" w:rsidP="001D0BF1">
            <w:pPr>
              <w:contextualSpacing w:val="0"/>
            </w:pPr>
            <w:r>
              <w:t>I worked as a data entry assistant as part of Alliance Automotive. This involved reading invoices from competitors and entering the data from those invoices into a database.  This role helped me improve my attention to detail to ensure data entered was precise as well as maintaining a level of responsibility over myself as I was a remote worker. This meant I had minimal supervision usually only having contact with my supervisor once a month or more if other issues had arisen.</w:t>
            </w:r>
          </w:p>
          <w:p w14:paraId="142D9C64" w14:textId="77777777" w:rsidR="00212289" w:rsidRDefault="00212289" w:rsidP="001D0BF1">
            <w:pPr>
              <w:contextualSpacing w:val="0"/>
            </w:pPr>
          </w:p>
          <w:p w14:paraId="79903D94" w14:textId="08BDD962" w:rsidR="00212289" w:rsidRPr="00CF1A49" w:rsidRDefault="00212289" w:rsidP="00212289">
            <w:pPr>
              <w:pStyle w:val="Heading3"/>
              <w:contextualSpacing w:val="0"/>
              <w:outlineLvl w:val="2"/>
            </w:pPr>
            <w:r>
              <w:t>November</w:t>
            </w:r>
            <w:r>
              <w:t xml:space="preserve"> </w:t>
            </w:r>
            <w:r>
              <w:t>2016 –</w:t>
            </w:r>
            <w:r>
              <w:t xml:space="preserve"> </w:t>
            </w:r>
            <w:r>
              <w:t>December</w:t>
            </w:r>
            <w:r>
              <w:t xml:space="preserve"> </w:t>
            </w:r>
            <w:r>
              <w:t>2016</w:t>
            </w:r>
          </w:p>
          <w:p w14:paraId="2D974F07" w14:textId="4EC56214" w:rsidR="00212289" w:rsidRPr="00A22AF8" w:rsidRDefault="00212289" w:rsidP="00212289">
            <w:pPr>
              <w:pStyle w:val="Heading2"/>
              <w:contextualSpacing w:val="0"/>
              <w:outlineLvl w:val="1"/>
              <w:rPr>
                <w:sz w:val="24"/>
                <w:szCs w:val="24"/>
              </w:rPr>
            </w:pPr>
            <w:r w:rsidRPr="00A22AF8">
              <w:rPr>
                <w:sz w:val="24"/>
                <w:szCs w:val="24"/>
              </w:rPr>
              <w:t>christmas retail assistant</w:t>
            </w:r>
            <w:r w:rsidRPr="00A22AF8">
              <w:rPr>
                <w:sz w:val="24"/>
                <w:szCs w:val="24"/>
              </w:rPr>
              <w:t xml:space="preserve">, </w:t>
            </w:r>
            <w:r w:rsidRPr="00A22AF8">
              <w:rPr>
                <w:rStyle w:val="SubtleReference"/>
                <w:sz w:val="24"/>
                <w:szCs w:val="24"/>
              </w:rPr>
              <w:t>flying tiger copenhagen</w:t>
            </w:r>
          </w:p>
          <w:p w14:paraId="20BF878D" w14:textId="4BC5029D" w:rsidR="00212289" w:rsidRDefault="00212289" w:rsidP="00212289">
            <w:pPr>
              <w:contextualSpacing w:val="0"/>
            </w:pPr>
            <w:r>
              <w:t>I worked as a Christmas temp as a retail assistant at flying tiger Copenhagen over the Christmas period in 2016. I gained valuable teamworking skills with working on my communication and ensuring tasks are completed efficiently with other members of my team. I also gained valuable experience in keeping my head cool in a stressful environment to make efficient decisions as well as keeping a keen eye on time management to ensure I did not fall behind on tasks.</w:t>
            </w:r>
          </w:p>
          <w:p w14:paraId="778DFE0C" w14:textId="6B2B5CB3" w:rsidR="00212289" w:rsidRPr="00CF1A49" w:rsidRDefault="00212289" w:rsidP="001D0BF1">
            <w:pPr>
              <w:contextualSpacing w:val="0"/>
            </w:pPr>
          </w:p>
        </w:tc>
      </w:tr>
    </w:tbl>
    <w:sdt>
      <w:sdtPr>
        <w:alias w:val="Education:"/>
        <w:tag w:val="Education:"/>
        <w:id w:val="-1908763273"/>
        <w:placeholder>
          <w:docPart w:val="FD939889BCC945C5AC7883FA57742832"/>
        </w:placeholder>
        <w:temporary/>
        <w:showingPlcHdr/>
        <w15:appearance w15:val="hidden"/>
      </w:sdtPr>
      <w:sdtEndPr/>
      <w:sdtContent>
        <w:p w14:paraId="316A59AF" w14:textId="4B86F4FF"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60EA058" w14:textId="77777777" w:rsidTr="0000492E">
        <w:tc>
          <w:tcPr>
            <w:tcW w:w="9290" w:type="dxa"/>
          </w:tcPr>
          <w:p w14:paraId="57FF6664" w14:textId="78CCD0E1" w:rsidR="001D0BF1" w:rsidRPr="00CF1A49" w:rsidRDefault="00C965AB" w:rsidP="001D0BF1">
            <w:pPr>
              <w:pStyle w:val="Heading3"/>
              <w:contextualSpacing w:val="0"/>
              <w:outlineLvl w:val="2"/>
            </w:pPr>
            <w:r>
              <w:t>2018-2021</w:t>
            </w:r>
          </w:p>
          <w:p w14:paraId="7C07DFAB" w14:textId="28C53E1D" w:rsidR="001D0BF1" w:rsidRPr="00A22AF8" w:rsidRDefault="00C965AB" w:rsidP="001D0BF1">
            <w:pPr>
              <w:pStyle w:val="Heading2"/>
              <w:contextualSpacing w:val="0"/>
              <w:outlineLvl w:val="1"/>
              <w:rPr>
                <w:sz w:val="24"/>
                <w:szCs w:val="24"/>
              </w:rPr>
            </w:pPr>
            <w:r w:rsidRPr="00A22AF8">
              <w:rPr>
                <w:sz w:val="24"/>
                <w:szCs w:val="24"/>
              </w:rPr>
              <w:t>computer games programming bsc (hons)</w:t>
            </w:r>
            <w:r w:rsidR="00A33721" w:rsidRPr="00A22AF8">
              <w:rPr>
                <w:sz w:val="24"/>
                <w:szCs w:val="24"/>
              </w:rPr>
              <w:t xml:space="preserve"> first</w:t>
            </w:r>
            <w:r w:rsidR="001D0BF1" w:rsidRPr="00A22AF8">
              <w:rPr>
                <w:sz w:val="24"/>
                <w:szCs w:val="24"/>
              </w:rPr>
              <w:t xml:space="preserve">, </w:t>
            </w:r>
            <w:r w:rsidRPr="00A22AF8">
              <w:rPr>
                <w:rStyle w:val="SubtleReference"/>
                <w:sz w:val="24"/>
                <w:szCs w:val="24"/>
              </w:rPr>
              <w:t>university of derby</w:t>
            </w:r>
          </w:p>
          <w:p w14:paraId="551C9F0D" w14:textId="433EC9D9" w:rsidR="00A22AF8" w:rsidRPr="00CF1A49" w:rsidRDefault="009A0344" w:rsidP="007538DC">
            <w:pPr>
              <w:contextualSpacing w:val="0"/>
            </w:pPr>
            <w:r>
              <w:t>Modules: Programming (C&amp;C#), Foundations of Computer Science, Computational Mathematics, Networking Fundamentals, Graphics Programming (C++), Team Project (Unreal Engine), Databases, Networks and Security (Python), Systems Programming (Assembly &amp; C), Game Development (Unreal Engine</w:t>
            </w:r>
            <w:r w:rsidR="00EE6407">
              <w:t>/C++ Client with a python backend</w:t>
            </w:r>
            <w:r>
              <w:t>), Dissertation (Unreal Engine)</w:t>
            </w:r>
            <w:r w:rsidR="00EE6407">
              <w:t>. The products of the graphics programming module and game development module can be viewed on my portfolio site.</w:t>
            </w:r>
          </w:p>
        </w:tc>
      </w:tr>
      <w:tr w:rsidR="00F61DF9" w:rsidRPr="00CF1A49" w14:paraId="34B6E5EB" w14:textId="77777777" w:rsidTr="0000492E">
        <w:tc>
          <w:tcPr>
            <w:tcW w:w="9290" w:type="dxa"/>
            <w:tcMar>
              <w:top w:w="216" w:type="dxa"/>
            </w:tcMar>
          </w:tcPr>
          <w:p w14:paraId="3A2A3C04" w14:textId="0EB339CE" w:rsidR="00F61DF9" w:rsidRPr="00CF1A49" w:rsidRDefault="00C965AB" w:rsidP="00F61DF9">
            <w:pPr>
              <w:pStyle w:val="Heading3"/>
              <w:contextualSpacing w:val="0"/>
              <w:outlineLvl w:val="2"/>
            </w:pPr>
            <w:r>
              <w:t>2016-2018</w:t>
            </w:r>
          </w:p>
          <w:p w14:paraId="014D3C73" w14:textId="0CBAA6FC" w:rsidR="00F61DF9" w:rsidRPr="00A22AF8" w:rsidRDefault="00C965AB" w:rsidP="00F61DF9">
            <w:pPr>
              <w:pStyle w:val="Heading2"/>
              <w:contextualSpacing w:val="0"/>
              <w:outlineLvl w:val="1"/>
              <w:rPr>
                <w:sz w:val="24"/>
                <w:szCs w:val="24"/>
              </w:rPr>
            </w:pPr>
            <w:r w:rsidRPr="00A22AF8">
              <w:rPr>
                <w:sz w:val="24"/>
                <w:szCs w:val="24"/>
              </w:rPr>
              <w:t>BTEC LEVEL 3 EXTENDED DIPLOMA IN IT (SOFTWARE DEVELOPMENT)</w:t>
            </w:r>
            <w:r w:rsidR="00A33721" w:rsidRPr="00A22AF8">
              <w:rPr>
                <w:sz w:val="24"/>
                <w:szCs w:val="24"/>
              </w:rPr>
              <w:t xml:space="preserve"> d*d*d*</w:t>
            </w:r>
            <w:r w:rsidR="00F61DF9" w:rsidRPr="00A22AF8">
              <w:rPr>
                <w:sz w:val="24"/>
                <w:szCs w:val="24"/>
              </w:rPr>
              <w:t xml:space="preserve">, </w:t>
            </w:r>
            <w:r w:rsidRPr="00A22AF8">
              <w:rPr>
                <w:rStyle w:val="SubtleReference"/>
                <w:sz w:val="24"/>
                <w:szCs w:val="24"/>
              </w:rPr>
              <w:t>Chelmsford college</w:t>
            </w:r>
          </w:p>
          <w:p w14:paraId="0B14B6D6" w14:textId="10639EC3" w:rsidR="00751E7E" w:rsidRPr="0000492E" w:rsidRDefault="00C965AB" w:rsidP="00F61DF9">
            <w:pPr>
              <w:rPr>
                <w:rFonts w:ascii="Calibri" w:eastAsia="Calibri" w:hAnsi="Calibri" w:cs="Calibri"/>
                <w:color w:val="595959"/>
                <w:sz w:val="23"/>
                <w:szCs w:val="23"/>
              </w:rPr>
            </w:pPr>
            <w:r>
              <w:t xml:space="preserve">Achieved a triple Distinction star overall. </w:t>
            </w:r>
            <w:r>
              <w:rPr>
                <w:rFonts w:ascii="Calibri" w:eastAsia="Calibri" w:hAnsi="Calibri" w:cs="Calibri"/>
                <w:color w:val="595959"/>
                <w:sz w:val="23"/>
                <w:szCs w:val="23"/>
              </w:rPr>
              <w:t>Topics included creating a small game prototype and general programming basics covering Event driven, object oriented and procedural programming.</w:t>
            </w:r>
          </w:p>
        </w:tc>
      </w:tr>
    </w:tbl>
    <w:p w14:paraId="1C0C2281" w14:textId="6EBFF50D" w:rsidR="00751E7E" w:rsidRDefault="00751E7E">
      <w:pPr>
        <w:rPr>
          <w:rFonts w:asciiTheme="majorHAnsi" w:eastAsiaTheme="majorEastAsia" w:hAnsiTheme="majorHAnsi" w:cstheme="majorBidi"/>
          <w:b/>
          <w:caps/>
          <w:color w:val="262626" w:themeColor="text1" w:themeTint="D9"/>
          <w:sz w:val="28"/>
          <w:szCs w:val="32"/>
        </w:rPr>
      </w:pPr>
    </w:p>
    <w:p w14:paraId="03B6034D" w14:textId="466E99B9" w:rsidR="0000492E" w:rsidRDefault="0000492E" w:rsidP="0000492E">
      <w:pPr>
        <w:pStyle w:val="Heading1"/>
        <w:rPr>
          <w:rFonts w:asciiTheme="minorHAnsi" w:eastAsiaTheme="minorEastAsia" w:hAnsiTheme="minorHAnsi" w:cstheme="minorBidi"/>
          <w:color w:val="auto"/>
          <w:sz w:val="22"/>
          <w:szCs w:val="22"/>
        </w:rPr>
      </w:pPr>
      <w:r>
        <w:t>Projects</w:t>
      </w:r>
    </w:p>
    <w:p w14:paraId="17DD2C7E" w14:textId="1F56D764" w:rsidR="0000492E" w:rsidRDefault="00212289" w:rsidP="0000492E">
      <w:pPr>
        <w:pStyle w:val="Heading3"/>
      </w:pPr>
      <w:r>
        <w:t>September 2021</w:t>
      </w:r>
      <w:r w:rsidR="0000492E">
        <w:t xml:space="preserve"> - pRESENT</w:t>
      </w:r>
    </w:p>
    <w:p w14:paraId="2C572F0D" w14:textId="42FF6689" w:rsidR="0000492E" w:rsidRDefault="0000492E" w:rsidP="0000492E">
      <w:pPr>
        <w:pStyle w:val="Heading2"/>
      </w:pPr>
      <w:r>
        <w:t>‘</w:t>
      </w:r>
      <w:r w:rsidR="00212289">
        <w:t>Yapoi Engine’</w:t>
      </w:r>
      <w:r>
        <w:t xml:space="preserve"> </w:t>
      </w:r>
    </w:p>
    <w:p w14:paraId="3214C059" w14:textId="500A0578" w:rsidR="0000492E" w:rsidRDefault="00212289" w:rsidP="0000492E">
      <w:r>
        <w:t>‘</w:t>
      </w:r>
      <w:proofErr w:type="spellStart"/>
      <w:r>
        <w:t>Yapoi</w:t>
      </w:r>
      <w:proofErr w:type="spellEnd"/>
      <w:r>
        <w:t xml:space="preserve"> Engine’ is a 2D Game Engine I have started creating to further my understanding around C++. It utilizes SDL to power the drawing however the surrounding architecture is written to gain a deeper understanding on how a game engine should be structured and how other elements such as multithreading, loading worlds from files, and management of what is being rendered to the screen should work.</w:t>
      </w:r>
    </w:p>
    <w:p w14:paraId="118A3E64" w14:textId="77777777" w:rsidR="00751E7E" w:rsidRDefault="00751E7E" w:rsidP="0000492E"/>
    <w:p w14:paraId="303521EC" w14:textId="0BF5CD24" w:rsidR="00F478E8" w:rsidRDefault="00F478E8" w:rsidP="00F478E8">
      <w:pPr>
        <w:pStyle w:val="Heading3"/>
      </w:pPr>
      <w:r>
        <w:t>February 2021 – May 2021</w:t>
      </w:r>
    </w:p>
    <w:p w14:paraId="01632B70" w14:textId="1F79203B" w:rsidR="00F478E8" w:rsidRDefault="00F478E8" w:rsidP="00F478E8">
      <w:pPr>
        <w:pStyle w:val="Heading2"/>
      </w:pPr>
      <w:r>
        <w:t xml:space="preserve">‘Spaceman Scramble’ </w:t>
      </w:r>
    </w:p>
    <w:p w14:paraId="4CDEEF7D" w14:textId="7954C265" w:rsidR="00F478E8" w:rsidRDefault="00F478E8" w:rsidP="0000492E">
      <w:r>
        <w:t>Spaceman Scramble is a 4-player party game developed as part of a mixed-discipline team of artists and coders. I served as a team leader managing the progress of the project as well as leading development on features and backend multiplayer systems.</w:t>
      </w:r>
      <w:r w:rsidR="00751E7E">
        <w:t xml:space="preserve"> The game was developed in Unreal Engine 4 with the backend systems being developed in python with integration into the client being done in C++.</w:t>
      </w:r>
    </w:p>
    <w:sdt>
      <w:sdtPr>
        <w:alias w:val="Skills:"/>
        <w:tag w:val="Skills:"/>
        <w:id w:val="-1392877668"/>
        <w:placeholder>
          <w:docPart w:val="9EA18630D10F46A09AA1F0D06A54FEB6"/>
        </w:placeholder>
        <w:temporary/>
        <w:showingPlcHdr/>
        <w15:appearance w15:val="hidden"/>
      </w:sdtPr>
      <w:sdtEndPr/>
      <w:sdtContent>
        <w:p w14:paraId="679F33DC" w14:textId="598DB49F"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F850DA1" w14:textId="77777777" w:rsidTr="00C965AB">
        <w:trPr>
          <w:trHeight w:val="908"/>
        </w:trPr>
        <w:tc>
          <w:tcPr>
            <w:tcW w:w="4675" w:type="dxa"/>
          </w:tcPr>
          <w:p w14:paraId="61956C0E" w14:textId="2B2F3A7F" w:rsidR="001E3120" w:rsidRPr="006E1507" w:rsidRDefault="00C965AB" w:rsidP="006E1507">
            <w:pPr>
              <w:pStyle w:val="ListBullet"/>
              <w:contextualSpacing w:val="0"/>
            </w:pPr>
            <w:r>
              <w:t>Reliable Team Player</w:t>
            </w:r>
          </w:p>
          <w:p w14:paraId="27B60352" w14:textId="77777777" w:rsidR="001F4E6D" w:rsidRDefault="00C965AB" w:rsidP="006E1507">
            <w:pPr>
              <w:pStyle w:val="ListBullet"/>
              <w:contextualSpacing w:val="0"/>
            </w:pPr>
            <w:r>
              <w:t>Proven leadership skills</w:t>
            </w:r>
          </w:p>
          <w:p w14:paraId="20DE0242" w14:textId="66771897" w:rsidR="009A0344" w:rsidRDefault="009A0344" w:rsidP="006E1507">
            <w:pPr>
              <w:pStyle w:val="ListBullet"/>
              <w:contextualSpacing w:val="0"/>
            </w:pPr>
            <w:r>
              <w:t>Knowledgeable in various programming languages</w:t>
            </w:r>
          </w:p>
          <w:p w14:paraId="3C5F3140" w14:textId="27B6054A" w:rsidR="009A0344" w:rsidRPr="006E1507" w:rsidRDefault="009A0344" w:rsidP="006E1507">
            <w:pPr>
              <w:pStyle w:val="ListBullet"/>
              <w:contextualSpacing w:val="0"/>
            </w:pPr>
            <w:r>
              <w:t>Experienced with Unreal Engine</w:t>
            </w:r>
          </w:p>
        </w:tc>
        <w:tc>
          <w:tcPr>
            <w:tcW w:w="4675" w:type="dxa"/>
            <w:tcMar>
              <w:left w:w="360" w:type="dxa"/>
            </w:tcMar>
          </w:tcPr>
          <w:p w14:paraId="2AF127C3" w14:textId="7CC104CC" w:rsidR="003A0632" w:rsidRPr="006E1507" w:rsidRDefault="00C965AB" w:rsidP="006E1507">
            <w:pPr>
              <w:pStyle w:val="ListBullet"/>
              <w:contextualSpacing w:val="0"/>
            </w:pPr>
            <w:r>
              <w:t>Excellent attention to detail</w:t>
            </w:r>
          </w:p>
          <w:p w14:paraId="008F3092" w14:textId="6060F2C9" w:rsidR="001E3120" w:rsidRPr="006E1507" w:rsidRDefault="00C965AB" w:rsidP="006E1507">
            <w:pPr>
              <w:pStyle w:val="ListBullet"/>
              <w:contextualSpacing w:val="0"/>
            </w:pPr>
            <w:r>
              <w:t>Analysis skills</w:t>
            </w:r>
          </w:p>
          <w:p w14:paraId="10470485" w14:textId="52332E67" w:rsidR="001E3120" w:rsidRPr="006E1507" w:rsidRDefault="00C965AB" w:rsidP="006E1507">
            <w:pPr>
              <w:pStyle w:val="ListBullet"/>
              <w:contextualSpacing w:val="0"/>
            </w:pPr>
            <w:r>
              <w:t>Strong logical thinking ability</w:t>
            </w:r>
          </w:p>
        </w:tc>
      </w:tr>
    </w:tbl>
    <w:sdt>
      <w:sdtPr>
        <w:alias w:val="Activities:"/>
        <w:tag w:val="Activities:"/>
        <w:id w:val="1223332893"/>
        <w:placeholder>
          <w:docPart w:val="7ED145F5053F4C648F3D8FFD2F74E74C"/>
        </w:placeholder>
        <w:temporary/>
        <w:showingPlcHdr/>
        <w15:appearance w15:val="hidden"/>
      </w:sdtPr>
      <w:sdtEndPr/>
      <w:sdtContent>
        <w:p w14:paraId="7E689803" w14:textId="77777777" w:rsidR="00AD782D" w:rsidRPr="00CF1A49" w:rsidRDefault="0062312F" w:rsidP="0062312F">
          <w:pPr>
            <w:pStyle w:val="Heading1"/>
          </w:pPr>
          <w:r w:rsidRPr="00CF1A49">
            <w:t>Activities</w:t>
          </w:r>
        </w:p>
      </w:sdtContent>
    </w:sdt>
    <w:p w14:paraId="1BE144C4" w14:textId="064C5F69" w:rsidR="00C965AB" w:rsidRDefault="00C965AB" w:rsidP="00C965AB">
      <w:pPr>
        <w:spacing w:line="213" w:lineRule="auto"/>
        <w:ind w:right="80"/>
        <w:rPr>
          <w:rFonts w:ascii="Calibri" w:eastAsia="Calibri" w:hAnsi="Calibri" w:cs="Calibri"/>
          <w:color w:val="595959"/>
          <w:sz w:val="23"/>
          <w:szCs w:val="23"/>
        </w:rPr>
      </w:pPr>
      <w:r>
        <w:rPr>
          <w:rFonts w:ascii="Calibri" w:eastAsia="Calibri" w:hAnsi="Calibri" w:cs="Calibri"/>
          <w:color w:val="595959"/>
          <w:sz w:val="23"/>
          <w:szCs w:val="23"/>
        </w:rPr>
        <w:t xml:space="preserve">I was an active member of the Esports society at my university. I was the team captain for the university’s first Overwatch team for national competition as well as being captain of the Overwatch varsity team where we competed against Northampton university. These activities helped bolster my leadership and organizational skills as well as helping to hone my </w:t>
      </w:r>
      <w:r w:rsidR="00212289">
        <w:rPr>
          <w:rFonts w:ascii="Calibri" w:eastAsia="Calibri" w:hAnsi="Calibri" w:cs="Calibri"/>
          <w:color w:val="595959"/>
          <w:sz w:val="23"/>
          <w:szCs w:val="23"/>
        </w:rPr>
        <w:t>decision-making</w:t>
      </w:r>
      <w:r>
        <w:rPr>
          <w:rFonts w:ascii="Calibri" w:eastAsia="Calibri" w:hAnsi="Calibri" w:cs="Calibri"/>
          <w:color w:val="595959"/>
          <w:sz w:val="23"/>
          <w:szCs w:val="23"/>
        </w:rPr>
        <w:t xml:space="preserve"> ability.</w:t>
      </w:r>
    </w:p>
    <w:p w14:paraId="3AF5061A" w14:textId="64F7EDCF" w:rsidR="00212289" w:rsidRDefault="00212289" w:rsidP="00C965AB">
      <w:pPr>
        <w:spacing w:line="213" w:lineRule="auto"/>
        <w:ind w:right="80"/>
        <w:rPr>
          <w:rFonts w:ascii="Calibri" w:eastAsia="Calibri" w:hAnsi="Calibri" w:cs="Calibri"/>
          <w:color w:val="595959"/>
          <w:sz w:val="23"/>
          <w:szCs w:val="23"/>
        </w:rPr>
      </w:pPr>
    </w:p>
    <w:p w14:paraId="0D9CAE55" w14:textId="6D2B08BA" w:rsidR="00B51D1B" w:rsidRPr="006E1507" w:rsidRDefault="00212289" w:rsidP="00A22AF8">
      <w:pPr>
        <w:spacing w:line="213" w:lineRule="auto"/>
        <w:ind w:right="80"/>
      </w:pPr>
      <w:r>
        <w:rPr>
          <w:rFonts w:ascii="Calibri" w:eastAsia="Calibri" w:hAnsi="Calibri" w:cs="Calibri"/>
          <w:color w:val="595959"/>
          <w:sz w:val="23"/>
          <w:szCs w:val="23"/>
        </w:rPr>
        <w:t>I am the owner of an online gaming community</w:t>
      </w:r>
      <w:r w:rsidR="000A1C64">
        <w:rPr>
          <w:rFonts w:ascii="Calibri" w:eastAsia="Calibri" w:hAnsi="Calibri" w:cs="Calibri"/>
          <w:color w:val="595959"/>
          <w:sz w:val="23"/>
          <w:szCs w:val="23"/>
        </w:rPr>
        <w:t xml:space="preserve"> which has </w:t>
      </w:r>
      <w:r w:rsidR="00A22AF8">
        <w:rPr>
          <w:rFonts w:ascii="Calibri" w:eastAsia="Calibri" w:hAnsi="Calibri" w:cs="Calibri"/>
          <w:color w:val="595959"/>
          <w:sz w:val="23"/>
          <w:szCs w:val="23"/>
        </w:rPr>
        <w:t>allowed me to develop my communication skills with keeping other people informed of updates within the community. This has also been allowing me to improve my organization to ensure events in the community happen smoothly and that smaller consistent groups within the community work smoothly and addressing any issues anyone has as soon as possible. This has also helped me develop my ability to understand feedback and how to turn generalized feedback into actionable changes to the community.</w:t>
      </w:r>
    </w:p>
    <w:sectPr w:rsidR="00B51D1B" w:rsidRPr="006E1507"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80ABB" w14:textId="77777777" w:rsidR="0015184E" w:rsidRDefault="0015184E" w:rsidP="0068194B">
      <w:r>
        <w:separator/>
      </w:r>
    </w:p>
    <w:p w14:paraId="14608BBE" w14:textId="77777777" w:rsidR="0015184E" w:rsidRDefault="0015184E"/>
    <w:p w14:paraId="56DDA966" w14:textId="77777777" w:rsidR="0015184E" w:rsidRDefault="0015184E"/>
  </w:endnote>
  <w:endnote w:type="continuationSeparator" w:id="0">
    <w:p w14:paraId="164A1F70" w14:textId="77777777" w:rsidR="0015184E" w:rsidRDefault="0015184E" w:rsidP="0068194B">
      <w:r>
        <w:continuationSeparator/>
      </w:r>
    </w:p>
    <w:p w14:paraId="34A4CF6C" w14:textId="77777777" w:rsidR="0015184E" w:rsidRDefault="0015184E"/>
    <w:p w14:paraId="31B643DE" w14:textId="77777777" w:rsidR="0015184E" w:rsidRDefault="00151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676B161F"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AEDE3" w14:textId="77777777" w:rsidR="0015184E" w:rsidRDefault="0015184E" w:rsidP="0068194B">
      <w:r>
        <w:separator/>
      </w:r>
    </w:p>
    <w:p w14:paraId="3B14E0C0" w14:textId="77777777" w:rsidR="0015184E" w:rsidRDefault="0015184E"/>
    <w:p w14:paraId="2AFF03F0" w14:textId="77777777" w:rsidR="0015184E" w:rsidRDefault="0015184E"/>
  </w:footnote>
  <w:footnote w:type="continuationSeparator" w:id="0">
    <w:p w14:paraId="7B5AB316" w14:textId="77777777" w:rsidR="0015184E" w:rsidRDefault="0015184E" w:rsidP="0068194B">
      <w:r>
        <w:continuationSeparator/>
      </w:r>
    </w:p>
    <w:p w14:paraId="61955D4F" w14:textId="77777777" w:rsidR="0015184E" w:rsidRDefault="0015184E"/>
    <w:p w14:paraId="3A298587" w14:textId="77777777" w:rsidR="0015184E" w:rsidRDefault="00151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653F6"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95AFB9C" wp14:editId="62736F5B">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FE63FBC"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7B23C6"/>
    <w:multiLevelType w:val="hybridMultilevel"/>
    <w:tmpl w:val="4E741CF6"/>
    <w:lvl w:ilvl="0" w:tplc="5142E7C8">
      <w:start w:val="9"/>
      <w:numFmt w:val="upperLetter"/>
      <w:lvlText w:val="%1"/>
      <w:lvlJc w:val="left"/>
    </w:lvl>
    <w:lvl w:ilvl="1" w:tplc="8A9C01F8">
      <w:numFmt w:val="decimal"/>
      <w:lvlText w:val=""/>
      <w:lvlJc w:val="left"/>
    </w:lvl>
    <w:lvl w:ilvl="2" w:tplc="FD8C7ED8">
      <w:numFmt w:val="decimal"/>
      <w:lvlText w:val=""/>
      <w:lvlJc w:val="left"/>
    </w:lvl>
    <w:lvl w:ilvl="3" w:tplc="A3101FA0">
      <w:numFmt w:val="decimal"/>
      <w:lvlText w:val=""/>
      <w:lvlJc w:val="left"/>
    </w:lvl>
    <w:lvl w:ilvl="4" w:tplc="901E54C6">
      <w:numFmt w:val="decimal"/>
      <w:lvlText w:val=""/>
      <w:lvlJc w:val="left"/>
    </w:lvl>
    <w:lvl w:ilvl="5" w:tplc="A648B9FC">
      <w:numFmt w:val="decimal"/>
      <w:lvlText w:val=""/>
      <w:lvlJc w:val="left"/>
    </w:lvl>
    <w:lvl w:ilvl="6" w:tplc="83560374">
      <w:numFmt w:val="decimal"/>
      <w:lvlText w:val=""/>
      <w:lvlJc w:val="left"/>
    </w:lvl>
    <w:lvl w:ilvl="7" w:tplc="BEE4B376">
      <w:numFmt w:val="decimal"/>
      <w:lvlText w:val=""/>
      <w:lvlJc w:val="left"/>
    </w:lvl>
    <w:lvl w:ilvl="8" w:tplc="23689490">
      <w:numFmt w:val="decimal"/>
      <w:lvlText w:val=""/>
      <w:lvlJc w:val="left"/>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3"/>
  </w:num>
  <w:num w:numId="10">
    <w:abstractNumId w:val="5"/>
  </w:num>
  <w:num w:numId="11">
    <w:abstractNumId w:val="4"/>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AB"/>
    <w:rsid w:val="000001EF"/>
    <w:rsid w:val="0000492E"/>
    <w:rsid w:val="00007322"/>
    <w:rsid w:val="00007728"/>
    <w:rsid w:val="00024584"/>
    <w:rsid w:val="00024730"/>
    <w:rsid w:val="00055E95"/>
    <w:rsid w:val="00067FF8"/>
    <w:rsid w:val="0007021F"/>
    <w:rsid w:val="000A1C64"/>
    <w:rsid w:val="000B28FB"/>
    <w:rsid w:val="000B2BA5"/>
    <w:rsid w:val="000F2F8C"/>
    <w:rsid w:val="0010006E"/>
    <w:rsid w:val="001045A8"/>
    <w:rsid w:val="00114A91"/>
    <w:rsid w:val="001427E1"/>
    <w:rsid w:val="0015184E"/>
    <w:rsid w:val="00163668"/>
    <w:rsid w:val="00171566"/>
    <w:rsid w:val="00174676"/>
    <w:rsid w:val="001755A8"/>
    <w:rsid w:val="00184014"/>
    <w:rsid w:val="00192008"/>
    <w:rsid w:val="001A44FB"/>
    <w:rsid w:val="001C0E68"/>
    <w:rsid w:val="001C4B6F"/>
    <w:rsid w:val="001D0BF1"/>
    <w:rsid w:val="001E3120"/>
    <w:rsid w:val="001E7E0C"/>
    <w:rsid w:val="001F0BB0"/>
    <w:rsid w:val="001F4E6D"/>
    <w:rsid w:val="001F6140"/>
    <w:rsid w:val="00203573"/>
    <w:rsid w:val="0020597D"/>
    <w:rsid w:val="00212289"/>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C2D0E"/>
    <w:rsid w:val="003D0C51"/>
    <w:rsid w:val="003D380F"/>
    <w:rsid w:val="003E160D"/>
    <w:rsid w:val="003E2EE9"/>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5D1B"/>
    <w:rsid w:val="004B6AD0"/>
    <w:rsid w:val="004C2D5D"/>
    <w:rsid w:val="004C33E1"/>
    <w:rsid w:val="004E01EB"/>
    <w:rsid w:val="004E2794"/>
    <w:rsid w:val="00510392"/>
    <w:rsid w:val="00513E2A"/>
    <w:rsid w:val="00566A35"/>
    <w:rsid w:val="0056701E"/>
    <w:rsid w:val="005740D7"/>
    <w:rsid w:val="005A0F26"/>
    <w:rsid w:val="005A1B10"/>
    <w:rsid w:val="005A6850"/>
    <w:rsid w:val="005A79A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1E7E"/>
    <w:rsid w:val="007538DC"/>
    <w:rsid w:val="00757803"/>
    <w:rsid w:val="0077385E"/>
    <w:rsid w:val="00777C2E"/>
    <w:rsid w:val="0079206B"/>
    <w:rsid w:val="00796076"/>
    <w:rsid w:val="007C0566"/>
    <w:rsid w:val="007C606B"/>
    <w:rsid w:val="007E6A61"/>
    <w:rsid w:val="00801140"/>
    <w:rsid w:val="00803404"/>
    <w:rsid w:val="0081605F"/>
    <w:rsid w:val="00834955"/>
    <w:rsid w:val="00855B59"/>
    <w:rsid w:val="00860461"/>
    <w:rsid w:val="0086487C"/>
    <w:rsid w:val="00866531"/>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0344"/>
    <w:rsid w:val="009A44CE"/>
    <w:rsid w:val="009C4DFC"/>
    <w:rsid w:val="009D44F8"/>
    <w:rsid w:val="009E3160"/>
    <w:rsid w:val="009F220C"/>
    <w:rsid w:val="009F3B05"/>
    <w:rsid w:val="009F4931"/>
    <w:rsid w:val="00A14534"/>
    <w:rsid w:val="00A16DAA"/>
    <w:rsid w:val="00A22AF8"/>
    <w:rsid w:val="00A24162"/>
    <w:rsid w:val="00A25023"/>
    <w:rsid w:val="00A270EA"/>
    <w:rsid w:val="00A33721"/>
    <w:rsid w:val="00A34BA2"/>
    <w:rsid w:val="00A36F27"/>
    <w:rsid w:val="00A42E32"/>
    <w:rsid w:val="00A46E63"/>
    <w:rsid w:val="00A51DC5"/>
    <w:rsid w:val="00A53DE1"/>
    <w:rsid w:val="00A615E1"/>
    <w:rsid w:val="00A755E8"/>
    <w:rsid w:val="00A93A5D"/>
    <w:rsid w:val="00AB32F8"/>
    <w:rsid w:val="00AB4E6E"/>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1017E"/>
    <w:rsid w:val="00C47FA6"/>
    <w:rsid w:val="00C57FC6"/>
    <w:rsid w:val="00C66A7D"/>
    <w:rsid w:val="00C779DA"/>
    <w:rsid w:val="00C814F7"/>
    <w:rsid w:val="00C965AB"/>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030D"/>
    <w:rsid w:val="00EC1351"/>
    <w:rsid w:val="00EC4CBF"/>
    <w:rsid w:val="00EE2CA8"/>
    <w:rsid w:val="00EE6407"/>
    <w:rsid w:val="00EF17E8"/>
    <w:rsid w:val="00EF51D9"/>
    <w:rsid w:val="00F00BB5"/>
    <w:rsid w:val="00F130DD"/>
    <w:rsid w:val="00F24884"/>
    <w:rsid w:val="00F476C4"/>
    <w:rsid w:val="00F478E8"/>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95F34"/>
  <w15:chartTrackingRefBased/>
  <w15:docId w15:val="{89135B43-2777-4273-8F5B-CE6E028F6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4B5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llnobledev.co.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9BA9FE654541AFB8C11A9F48F59DA1"/>
        <w:category>
          <w:name w:val="General"/>
          <w:gallery w:val="placeholder"/>
        </w:category>
        <w:types>
          <w:type w:val="bbPlcHdr"/>
        </w:types>
        <w:behaviors>
          <w:behavior w:val="content"/>
        </w:behaviors>
        <w:guid w:val="{81A2D14D-2497-44C0-888C-2A2A8614C99C}"/>
      </w:docPartPr>
      <w:docPartBody>
        <w:p w:rsidR="007C2602" w:rsidRDefault="00450549">
          <w:pPr>
            <w:pStyle w:val="079BA9FE654541AFB8C11A9F48F59DA1"/>
          </w:pPr>
          <w:r w:rsidRPr="00CF1A49">
            <w:t>·</w:t>
          </w:r>
        </w:p>
      </w:docPartBody>
    </w:docPart>
    <w:docPart>
      <w:docPartPr>
        <w:name w:val="D10FB04332474BE580D6DD37A29F820D"/>
        <w:category>
          <w:name w:val="General"/>
          <w:gallery w:val="placeholder"/>
        </w:category>
        <w:types>
          <w:type w:val="bbPlcHdr"/>
        </w:types>
        <w:behaviors>
          <w:behavior w:val="content"/>
        </w:behaviors>
        <w:guid w:val="{6EC5DA01-2C9B-4EA7-959D-21E55B1831FC}"/>
      </w:docPartPr>
      <w:docPartBody>
        <w:p w:rsidR="007C2602" w:rsidRDefault="00450549">
          <w:pPr>
            <w:pStyle w:val="D10FB04332474BE580D6DD37A29F820D"/>
          </w:pPr>
          <w:r w:rsidRPr="00CF1A49">
            <w:t>Experience</w:t>
          </w:r>
        </w:p>
      </w:docPartBody>
    </w:docPart>
    <w:docPart>
      <w:docPartPr>
        <w:name w:val="FD939889BCC945C5AC7883FA57742832"/>
        <w:category>
          <w:name w:val="General"/>
          <w:gallery w:val="placeholder"/>
        </w:category>
        <w:types>
          <w:type w:val="bbPlcHdr"/>
        </w:types>
        <w:behaviors>
          <w:behavior w:val="content"/>
        </w:behaviors>
        <w:guid w:val="{EE93F8EA-5A6D-4154-9CB2-AD2BE6DD0E7D}"/>
      </w:docPartPr>
      <w:docPartBody>
        <w:p w:rsidR="007C2602" w:rsidRDefault="00450549">
          <w:pPr>
            <w:pStyle w:val="FD939889BCC945C5AC7883FA57742832"/>
          </w:pPr>
          <w:r w:rsidRPr="00CF1A49">
            <w:t>Education</w:t>
          </w:r>
        </w:p>
      </w:docPartBody>
    </w:docPart>
    <w:docPart>
      <w:docPartPr>
        <w:name w:val="9EA18630D10F46A09AA1F0D06A54FEB6"/>
        <w:category>
          <w:name w:val="General"/>
          <w:gallery w:val="placeholder"/>
        </w:category>
        <w:types>
          <w:type w:val="bbPlcHdr"/>
        </w:types>
        <w:behaviors>
          <w:behavior w:val="content"/>
        </w:behaviors>
        <w:guid w:val="{7BAFA074-5283-407B-843C-D49D3EBEA1FA}"/>
      </w:docPartPr>
      <w:docPartBody>
        <w:p w:rsidR="007C2602" w:rsidRDefault="00450549">
          <w:pPr>
            <w:pStyle w:val="9EA18630D10F46A09AA1F0D06A54FEB6"/>
          </w:pPr>
          <w:r w:rsidRPr="00CF1A49">
            <w:t>Skills</w:t>
          </w:r>
        </w:p>
      </w:docPartBody>
    </w:docPart>
    <w:docPart>
      <w:docPartPr>
        <w:name w:val="7ED145F5053F4C648F3D8FFD2F74E74C"/>
        <w:category>
          <w:name w:val="General"/>
          <w:gallery w:val="placeholder"/>
        </w:category>
        <w:types>
          <w:type w:val="bbPlcHdr"/>
        </w:types>
        <w:behaviors>
          <w:behavior w:val="content"/>
        </w:behaviors>
        <w:guid w:val="{1102E4E1-C5AE-43F9-BCA6-CB9EF20AF8CE}"/>
      </w:docPartPr>
      <w:docPartBody>
        <w:p w:rsidR="007C2602" w:rsidRDefault="00450549">
          <w:pPr>
            <w:pStyle w:val="7ED145F5053F4C648F3D8FFD2F74E74C"/>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49"/>
    <w:rsid w:val="002673F4"/>
    <w:rsid w:val="002F4FE5"/>
    <w:rsid w:val="00450549"/>
    <w:rsid w:val="004A6392"/>
    <w:rsid w:val="0055660A"/>
    <w:rsid w:val="00746674"/>
    <w:rsid w:val="007C2602"/>
    <w:rsid w:val="00931718"/>
    <w:rsid w:val="00941673"/>
    <w:rsid w:val="0098758B"/>
    <w:rsid w:val="00B90032"/>
    <w:rsid w:val="00EB6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079BA9FE654541AFB8C11A9F48F59DA1">
    <w:name w:val="079BA9FE654541AFB8C11A9F48F59DA1"/>
  </w:style>
  <w:style w:type="paragraph" w:customStyle="1" w:styleId="D10FB04332474BE580D6DD37A29F820D">
    <w:name w:val="D10FB04332474BE580D6DD37A29F820D"/>
  </w:style>
  <w:style w:type="character" w:styleId="SubtleReference">
    <w:name w:val="Subtle Reference"/>
    <w:basedOn w:val="DefaultParagraphFont"/>
    <w:uiPriority w:val="10"/>
    <w:qFormat/>
    <w:rPr>
      <w:b/>
      <w:caps w:val="0"/>
      <w:smallCaps/>
      <w:color w:val="595959" w:themeColor="text1" w:themeTint="A6"/>
    </w:rPr>
  </w:style>
  <w:style w:type="paragraph" w:customStyle="1" w:styleId="FD939889BCC945C5AC7883FA57742832">
    <w:name w:val="FD939889BCC945C5AC7883FA57742832"/>
  </w:style>
  <w:style w:type="paragraph" w:customStyle="1" w:styleId="9EA18630D10F46A09AA1F0D06A54FEB6">
    <w:name w:val="9EA18630D10F46A09AA1F0D06A54FEB6"/>
  </w:style>
  <w:style w:type="paragraph" w:customStyle="1" w:styleId="7ED145F5053F4C648F3D8FFD2F74E74C">
    <w:name w:val="7ED145F5053F4C648F3D8FFD2F74E7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81ECCA8-E2E1-455D-91E7-D5DF1A9E8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resume.dotx</Template>
  <TotalTime>736</TotalTime>
  <Pages>2</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Noble</dc:creator>
  <cp:keywords/>
  <dc:description/>
  <cp:lastModifiedBy>Will Noble</cp:lastModifiedBy>
  <cp:revision>15</cp:revision>
  <cp:lastPrinted>2021-07-27T16:12:00Z</cp:lastPrinted>
  <dcterms:created xsi:type="dcterms:W3CDTF">2021-05-25T08:52:00Z</dcterms:created>
  <dcterms:modified xsi:type="dcterms:W3CDTF">2021-10-18T22:58:00Z</dcterms:modified>
  <cp:category/>
</cp:coreProperties>
</file>